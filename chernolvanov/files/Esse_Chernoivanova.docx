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9F6" w:rsidRPr="00857C54" w:rsidRDefault="004049F6" w:rsidP="005E424A">
      <w:pPr>
        <w:pStyle w:val="c2"/>
        <w:spacing w:before="0" w:beforeAutospacing="0" w:after="0" w:afterAutospacing="0" w:line="276" w:lineRule="auto"/>
        <w:jc w:val="center"/>
        <w:rPr>
          <w:rStyle w:val="c10"/>
          <w:b/>
          <w:bCs/>
          <w:color w:val="000000"/>
          <w:sz w:val="28"/>
          <w:szCs w:val="28"/>
        </w:rPr>
      </w:pPr>
      <w:r w:rsidRPr="00857C54">
        <w:rPr>
          <w:rStyle w:val="c10"/>
          <w:b/>
          <w:bCs/>
          <w:color w:val="000000"/>
          <w:sz w:val="28"/>
          <w:szCs w:val="28"/>
        </w:rPr>
        <w:t>ЭССЕ «МОЯ ПЕДАГОГИЧЕСКАЯ ФИЛОСОФИЯ»</w:t>
      </w:r>
    </w:p>
    <w:p w:rsidR="004049F6" w:rsidRPr="00857C54" w:rsidRDefault="004049F6" w:rsidP="005E424A">
      <w:pPr>
        <w:pStyle w:val="c2"/>
        <w:spacing w:before="0" w:beforeAutospacing="0" w:after="0" w:afterAutospacing="0" w:line="276" w:lineRule="auto"/>
        <w:jc w:val="center"/>
        <w:rPr>
          <w:rStyle w:val="c10"/>
          <w:b/>
          <w:bCs/>
          <w:color w:val="000000"/>
          <w:sz w:val="28"/>
          <w:szCs w:val="28"/>
        </w:rPr>
      </w:pPr>
      <w:r w:rsidRPr="00857C54">
        <w:rPr>
          <w:rStyle w:val="c10"/>
          <w:b/>
          <w:bCs/>
          <w:color w:val="000000"/>
          <w:sz w:val="28"/>
          <w:szCs w:val="28"/>
        </w:rPr>
        <w:t>преподаватель  М.А.Черноиванова</w:t>
      </w:r>
    </w:p>
    <w:p w:rsidR="004049F6" w:rsidRPr="00857C54" w:rsidRDefault="004049F6" w:rsidP="00F47EBA">
      <w:pPr>
        <w:pStyle w:val="c2"/>
        <w:spacing w:before="0" w:beforeAutospacing="0" w:after="0" w:afterAutospacing="0" w:line="276" w:lineRule="auto"/>
        <w:jc w:val="right"/>
        <w:rPr>
          <w:rStyle w:val="c10"/>
          <w:rFonts w:ascii="Calibri" w:hAnsi="Calibri" w:cs="Calibri"/>
          <w:b/>
          <w:bCs/>
          <w:color w:val="000000"/>
          <w:sz w:val="28"/>
          <w:szCs w:val="28"/>
        </w:rPr>
      </w:pPr>
    </w:p>
    <w:p w:rsidR="004049F6" w:rsidRPr="00857C54" w:rsidRDefault="004049F6" w:rsidP="00F47EBA">
      <w:pPr>
        <w:pStyle w:val="c2"/>
        <w:spacing w:before="0" w:beforeAutospacing="0" w:after="0" w:afterAutospacing="0" w:line="276" w:lineRule="auto"/>
        <w:jc w:val="right"/>
        <w:rPr>
          <w:rStyle w:val="c1"/>
          <w:color w:val="000000"/>
          <w:sz w:val="28"/>
          <w:szCs w:val="28"/>
        </w:rPr>
      </w:pPr>
      <w:r w:rsidRPr="00857C54">
        <w:rPr>
          <w:rStyle w:val="c10"/>
          <w:rFonts w:ascii="Calibri" w:hAnsi="Calibri" w:cs="Calibri"/>
          <w:b/>
          <w:bCs/>
          <w:color w:val="000000"/>
          <w:sz w:val="28"/>
          <w:szCs w:val="28"/>
        </w:rPr>
        <w:t> </w:t>
      </w:r>
      <w:r w:rsidRPr="00857C54">
        <w:rPr>
          <w:rStyle w:val="c1"/>
          <w:color w:val="000000"/>
          <w:sz w:val="28"/>
          <w:szCs w:val="28"/>
        </w:rPr>
        <w:t>«Только личность может действовать</w:t>
      </w:r>
    </w:p>
    <w:p w:rsidR="004049F6" w:rsidRPr="00857C54" w:rsidRDefault="004049F6" w:rsidP="00F47EBA">
      <w:pPr>
        <w:pStyle w:val="c2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8"/>
          <w:szCs w:val="28"/>
        </w:rPr>
      </w:pPr>
      <w:r w:rsidRPr="00857C54">
        <w:rPr>
          <w:rStyle w:val="c1"/>
          <w:color w:val="000000"/>
          <w:sz w:val="28"/>
          <w:szCs w:val="28"/>
        </w:rPr>
        <w:t xml:space="preserve"> на развитие и определение личности,</w:t>
      </w:r>
    </w:p>
    <w:p w:rsidR="004049F6" w:rsidRPr="00857C54" w:rsidRDefault="004049F6" w:rsidP="00F47EBA">
      <w:pPr>
        <w:pStyle w:val="c2"/>
        <w:spacing w:before="0" w:beforeAutospacing="0" w:after="0" w:afterAutospacing="0" w:line="276" w:lineRule="auto"/>
        <w:jc w:val="right"/>
        <w:rPr>
          <w:rStyle w:val="c1"/>
          <w:color w:val="000000"/>
          <w:sz w:val="28"/>
          <w:szCs w:val="28"/>
        </w:rPr>
      </w:pPr>
      <w:r w:rsidRPr="00857C54">
        <w:rPr>
          <w:rStyle w:val="c1"/>
          <w:color w:val="000000"/>
          <w:sz w:val="28"/>
          <w:szCs w:val="28"/>
        </w:rPr>
        <w:t>только характером</w:t>
      </w:r>
      <w:r>
        <w:rPr>
          <w:rStyle w:val="c1"/>
          <w:color w:val="000000"/>
          <w:sz w:val="28"/>
          <w:szCs w:val="28"/>
        </w:rPr>
        <w:t xml:space="preserve"> </w:t>
      </w:r>
      <w:r w:rsidRPr="00857C54">
        <w:rPr>
          <w:rStyle w:val="c1"/>
          <w:color w:val="000000"/>
          <w:sz w:val="28"/>
          <w:szCs w:val="28"/>
        </w:rPr>
        <w:t xml:space="preserve">можно </w:t>
      </w:r>
    </w:p>
    <w:p w:rsidR="004049F6" w:rsidRPr="00857C54" w:rsidRDefault="004049F6" w:rsidP="00F47EBA">
      <w:pPr>
        <w:pStyle w:val="c2"/>
        <w:spacing w:before="0" w:beforeAutospacing="0" w:after="0" w:afterAutospacing="0" w:line="276" w:lineRule="auto"/>
        <w:jc w:val="right"/>
        <w:rPr>
          <w:rFonts w:ascii="Arial" w:hAnsi="Arial" w:cs="Arial"/>
          <w:color w:val="000000"/>
          <w:sz w:val="28"/>
          <w:szCs w:val="28"/>
        </w:rPr>
      </w:pPr>
      <w:r w:rsidRPr="00857C54">
        <w:rPr>
          <w:rStyle w:val="c1"/>
          <w:color w:val="000000"/>
          <w:sz w:val="28"/>
          <w:szCs w:val="28"/>
        </w:rPr>
        <w:t>образовать характер»</w:t>
      </w:r>
    </w:p>
    <w:p w:rsidR="004049F6" w:rsidRPr="00857C54" w:rsidRDefault="004049F6" w:rsidP="00F47EBA">
      <w:pPr>
        <w:pStyle w:val="c2"/>
        <w:spacing w:before="0" w:beforeAutospacing="0" w:after="0" w:afterAutospacing="0" w:line="276" w:lineRule="auto"/>
        <w:jc w:val="right"/>
        <w:rPr>
          <w:rStyle w:val="c1"/>
          <w:color w:val="000000"/>
          <w:sz w:val="28"/>
          <w:szCs w:val="28"/>
        </w:rPr>
      </w:pPr>
      <w:r w:rsidRPr="00857C54">
        <w:rPr>
          <w:rStyle w:val="c1"/>
          <w:color w:val="000000"/>
          <w:sz w:val="28"/>
          <w:szCs w:val="28"/>
        </w:rPr>
        <w:t>К.Д. Ушинский</w:t>
      </w:r>
    </w:p>
    <w:p w:rsidR="004049F6" w:rsidRPr="00857C54" w:rsidRDefault="004049F6" w:rsidP="00F47EBA">
      <w:pPr>
        <w:pStyle w:val="c2"/>
        <w:spacing w:before="0" w:beforeAutospacing="0" w:after="0" w:afterAutospacing="0" w:line="276" w:lineRule="auto"/>
        <w:jc w:val="right"/>
        <w:rPr>
          <w:rStyle w:val="c1"/>
          <w:color w:val="000000"/>
          <w:sz w:val="28"/>
          <w:szCs w:val="28"/>
        </w:rPr>
      </w:pPr>
    </w:p>
    <w:p w:rsidR="004049F6" w:rsidRDefault="004049F6" w:rsidP="00F5049C">
      <w:pPr>
        <w:pStyle w:val="c2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57C54">
        <w:rPr>
          <w:color w:val="000000"/>
          <w:sz w:val="28"/>
          <w:szCs w:val="28"/>
        </w:rPr>
        <w:t>Я помню свой первый рабочий день – когда вошла в аудиторию и 15 пар юношеских глаз удивленно меня рассматривали. Коне</w:t>
      </w:r>
      <w:r>
        <w:rPr>
          <w:color w:val="000000"/>
          <w:sz w:val="28"/>
          <w:szCs w:val="28"/>
        </w:rPr>
        <w:t>чно, уверенность пропала сразу, в голове пронесся вихрь вопросов:</w:t>
      </w:r>
    </w:p>
    <w:p w:rsidR="004049F6" w:rsidRDefault="004049F6" w:rsidP="00F5049C">
      <w:pPr>
        <w:pStyle w:val="c2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857C54">
        <w:rPr>
          <w:color w:val="000000"/>
          <w:sz w:val="28"/>
          <w:szCs w:val="28"/>
        </w:rPr>
        <w:t xml:space="preserve">Для чего я здесь? </w:t>
      </w:r>
    </w:p>
    <w:p w:rsidR="004049F6" w:rsidRDefault="004049F6" w:rsidP="00F5049C">
      <w:pPr>
        <w:pStyle w:val="c2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Кто я для них?</w:t>
      </w:r>
    </w:p>
    <w:p w:rsidR="004049F6" w:rsidRDefault="004049F6" w:rsidP="00F5049C">
      <w:pPr>
        <w:pStyle w:val="c2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Какой я педагог?</w:t>
      </w:r>
    </w:p>
    <w:p w:rsidR="004049F6" w:rsidRDefault="004049F6" w:rsidP="00F5049C">
      <w:pPr>
        <w:pStyle w:val="c2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57C54">
        <w:rPr>
          <w:color w:val="000000"/>
          <w:sz w:val="28"/>
          <w:szCs w:val="28"/>
        </w:rPr>
        <w:t>Случайностей в жизни не бывает…</w:t>
      </w:r>
    </w:p>
    <w:p w:rsidR="004049F6" w:rsidRDefault="004049F6" w:rsidP="00F5049C">
      <w:pPr>
        <w:pStyle w:val="c2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57C54">
        <w:rPr>
          <w:color w:val="000000"/>
          <w:sz w:val="28"/>
          <w:szCs w:val="28"/>
        </w:rPr>
        <w:t>Именно с этой минуты начался мой  путь поисков и размышлений, преодоления срывов и ошибок, накопления опыта удач и  находок.</w:t>
      </w:r>
    </w:p>
    <w:p w:rsidR="004049F6" w:rsidRDefault="004049F6" w:rsidP="00E3212E">
      <w:pPr>
        <w:pStyle w:val="c2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меня участие в конкурсе  - это право на внутреннее самоуважение, восхождение к высотам педагогического мастерства и конечно самосовершенствование.</w:t>
      </w:r>
    </w:p>
    <w:p w:rsidR="004049F6" w:rsidRPr="00857C54" w:rsidRDefault="004049F6" w:rsidP="00E3212E">
      <w:pPr>
        <w:pStyle w:val="c2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высоты своего, хоть и небольшого, но все же своего опыта, я еще раз задаю эти вопросы, на которые уже целенаправленно ищу ответы.</w:t>
      </w:r>
    </w:p>
    <w:p w:rsidR="004049F6" w:rsidRPr="00857C54" w:rsidRDefault="004049F6" w:rsidP="00F5049C">
      <w:pPr>
        <w:pStyle w:val="c2"/>
        <w:spacing w:before="0" w:beforeAutospacing="0" w:after="0" w:afterAutospacing="0" w:line="276" w:lineRule="auto"/>
        <w:ind w:firstLine="709"/>
        <w:jc w:val="both"/>
        <w:rPr>
          <w:b/>
          <w:bCs/>
          <w:i/>
          <w:iCs/>
          <w:color w:val="000000"/>
          <w:sz w:val="28"/>
          <w:szCs w:val="28"/>
        </w:rPr>
      </w:pPr>
      <w:r w:rsidRPr="00857C54">
        <w:rPr>
          <w:color w:val="000000"/>
          <w:sz w:val="28"/>
          <w:szCs w:val="28"/>
        </w:rPr>
        <w:t xml:space="preserve">Мало кто задумывается над тем, что обучающийся, подросток не учится у взрослых будущей жизни, - он просто живёт. У него свои радости, свои задачи роста и совершенствования в той или иной области. И поэтому процесс обучения и воспитания, по-моему, </w:t>
      </w:r>
      <w:r>
        <w:rPr>
          <w:color w:val="000000"/>
          <w:sz w:val="28"/>
          <w:szCs w:val="28"/>
        </w:rPr>
        <w:t xml:space="preserve">должен быть неразрывным и адаптированным </w:t>
      </w:r>
      <w:r w:rsidRPr="00857C54">
        <w:rPr>
          <w:color w:val="000000"/>
          <w:sz w:val="28"/>
          <w:szCs w:val="28"/>
        </w:rPr>
        <w:t>к задачам и потребностям обучающихся</w:t>
      </w:r>
      <w:bookmarkStart w:id="0" w:name="_GoBack"/>
      <w:bookmarkEnd w:id="0"/>
      <w:r w:rsidRPr="00857C54">
        <w:rPr>
          <w:color w:val="000000"/>
          <w:sz w:val="28"/>
          <w:szCs w:val="28"/>
        </w:rPr>
        <w:t xml:space="preserve">. </w:t>
      </w:r>
    </w:p>
    <w:p w:rsidR="004049F6" w:rsidRPr="00857C54" w:rsidRDefault="004049F6" w:rsidP="00F5049C">
      <w:pPr>
        <w:pStyle w:val="c2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57C54">
        <w:rPr>
          <w:color w:val="000000"/>
          <w:sz w:val="28"/>
          <w:szCs w:val="28"/>
        </w:rPr>
        <w:t xml:space="preserve">Может быть,  многие учащиеся просто не осознают своих талантов, своих сильных сторон. И здесь одну из первостепенных ролей играет преподаватель. Самое главное для меня - помочь обучающимся раскрыть их способности: интеллектуальные, художественные, творческие и другие. </w:t>
      </w:r>
    </w:p>
    <w:p w:rsidR="004049F6" w:rsidRPr="00857C54" w:rsidRDefault="004049F6" w:rsidP="00F5049C">
      <w:pPr>
        <w:pStyle w:val="c2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57C54">
        <w:rPr>
          <w:color w:val="000000"/>
          <w:sz w:val="28"/>
          <w:szCs w:val="28"/>
        </w:rPr>
        <w:t>Преподаватель  помогает им увидеть, проанализировать  ошибки и недостатки, которые тормозят успех, учит использовать свой предыдущий опыт, преодолевать трудности, осуществлять волевые усилия, сохранить уверенность в себе, в своих силах. Даже если возникает риск неудачи, учащиеся, познавшие вкус успеха, все равно продолжают свои попытки.</w:t>
      </w:r>
    </w:p>
    <w:p w:rsidR="004049F6" w:rsidRPr="00857C54" w:rsidRDefault="004049F6" w:rsidP="00F5049C">
      <w:pPr>
        <w:pStyle w:val="c2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57C54">
        <w:rPr>
          <w:color w:val="000000"/>
          <w:sz w:val="28"/>
          <w:szCs w:val="28"/>
        </w:rPr>
        <w:t xml:space="preserve"> Я считаю, что если  заниматься каким-то делом -  то с интересом и удовольствием, полностью отдаваясь ему. Мы только тогда сможем мотивировать других на успех, когда сами на него мотивированы. При этом учащиеся становятся нашими единомышленниками, сами могут  увлечь нас, </w:t>
      </w:r>
      <w:r>
        <w:rPr>
          <w:color w:val="000000"/>
          <w:sz w:val="28"/>
          <w:szCs w:val="28"/>
        </w:rPr>
        <w:t>равно как и мы</w:t>
      </w:r>
      <w:r w:rsidRPr="00857C54">
        <w:rPr>
          <w:color w:val="000000"/>
          <w:sz w:val="28"/>
          <w:szCs w:val="28"/>
        </w:rPr>
        <w:t xml:space="preserve"> своим энтузиазмом способны подвигнуть их на какое-то дело.</w:t>
      </w:r>
    </w:p>
    <w:p w:rsidR="004049F6" w:rsidRPr="00857C54" w:rsidRDefault="004049F6" w:rsidP="00F5049C">
      <w:pPr>
        <w:pStyle w:val="c2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57C54">
        <w:rPr>
          <w:color w:val="000000"/>
          <w:sz w:val="28"/>
          <w:szCs w:val="28"/>
        </w:rPr>
        <w:t xml:space="preserve">Моя педагогическая философия такова: «Мой личный успех – в успехе моих учеников». </w:t>
      </w:r>
    </w:p>
    <w:p w:rsidR="004049F6" w:rsidRPr="00857C54" w:rsidRDefault="004049F6" w:rsidP="00F5049C">
      <w:pPr>
        <w:pStyle w:val="c2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57C54">
        <w:rPr>
          <w:color w:val="000000"/>
          <w:sz w:val="28"/>
          <w:szCs w:val="28"/>
        </w:rPr>
        <w:t>Как преподаватель специальных дисциплин,  я стараюсь одновременно с обучением  сформировать  личность обучающегося так, чтобы, выйдя из стен колледжа,  он мог организовывать собственную деятельность, выбирать типовые методы и способы выполнения профессиональных задач, оценивать их эффективность и качество, использовать информационно-коммуникационные технологии в профессиональной деятельности, работать в коллективе и в команде, эффективно общаться с коллегами, руководством, потребителями, стремился к здоровому образу жизни и</w:t>
      </w:r>
      <w:r>
        <w:rPr>
          <w:color w:val="000000"/>
          <w:sz w:val="28"/>
          <w:szCs w:val="28"/>
        </w:rPr>
        <w:t xml:space="preserve"> </w:t>
      </w:r>
      <w:r w:rsidRPr="00857C54">
        <w:rPr>
          <w:color w:val="000000"/>
          <w:sz w:val="28"/>
          <w:szCs w:val="28"/>
        </w:rPr>
        <w:t>мог выбрать достойную жизненную дорогу.</w:t>
      </w:r>
    </w:p>
    <w:p w:rsidR="004049F6" w:rsidRPr="00857C54" w:rsidRDefault="004049F6" w:rsidP="00F5049C">
      <w:pPr>
        <w:pStyle w:val="c2"/>
        <w:spacing w:before="0" w:beforeAutospacing="0" w:after="0" w:afterAutospacing="0" w:line="276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857C54">
        <w:rPr>
          <w:color w:val="000000"/>
          <w:sz w:val="28"/>
          <w:szCs w:val="28"/>
        </w:rPr>
        <w:t>Если  после моих уроков у учащихся появится интерес к знаниям, к учёбе, если они начнут мыслить и проявлять волю для достижения цели, будут чувствовать прекрасное,   стремиться к самосовершенствованию и у них появится желание сделать мир лучше и чище, значит, мой труд принесёт достойные плоды.</w:t>
      </w:r>
    </w:p>
    <w:p w:rsidR="004049F6" w:rsidRPr="00C14A05" w:rsidRDefault="004049F6" w:rsidP="00C626B1">
      <w:pPr>
        <w:pStyle w:val="c2"/>
        <w:rPr>
          <w:rFonts w:ascii="Arial" w:hAnsi="Arial" w:cs="Arial"/>
          <w:color w:val="000000"/>
        </w:rPr>
      </w:pPr>
    </w:p>
    <w:p w:rsidR="004049F6" w:rsidRPr="00C14A05" w:rsidRDefault="004049F6" w:rsidP="00C14A05">
      <w:pPr>
        <w:pStyle w:val="c2"/>
        <w:spacing w:line="276" w:lineRule="auto"/>
        <w:rPr>
          <w:rFonts w:ascii="Arial" w:hAnsi="Arial" w:cs="Arial"/>
          <w:color w:val="000000"/>
        </w:rPr>
      </w:pPr>
    </w:p>
    <w:p w:rsidR="004049F6" w:rsidRPr="00855167" w:rsidRDefault="004049F6" w:rsidP="00855167">
      <w:pPr>
        <w:pStyle w:val="c2"/>
        <w:spacing w:line="276" w:lineRule="auto"/>
        <w:rPr>
          <w:rFonts w:ascii="Arial" w:hAnsi="Arial" w:cs="Arial"/>
          <w:color w:val="000000"/>
        </w:rPr>
      </w:pPr>
    </w:p>
    <w:p w:rsidR="004049F6" w:rsidRPr="008C329D" w:rsidRDefault="004049F6" w:rsidP="008C329D">
      <w:pPr>
        <w:pStyle w:val="c2"/>
        <w:spacing w:line="276" w:lineRule="auto"/>
        <w:rPr>
          <w:rFonts w:ascii="Arial" w:hAnsi="Arial" w:cs="Arial"/>
          <w:color w:val="000000"/>
        </w:rPr>
      </w:pPr>
    </w:p>
    <w:p w:rsidR="004049F6" w:rsidRDefault="004049F6" w:rsidP="00915DD9">
      <w:pPr>
        <w:pStyle w:val="c2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4049F6" w:rsidRDefault="004049F6" w:rsidP="00114FC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049F6" w:rsidRPr="00114FC5" w:rsidRDefault="004049F6" w:rsidP="005E424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049F6" w:rsidRPr="00114FC5" w:rsidSect="00EA1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6829"/>
    <w:rsid w:val="00010C68"/>
    <w:rsid w:val="0001175E"/>
    <w:rsid w:val="00012559"/>
    <w:rsid w:val="000223C7"/>
    <w:rsid w:val="00024A22"/>
    <w:rsid w:val="00032042"/>
    <w:rsid w:val="00033865"/>
    <w:rsid w:val="00036F59"/>
    <w:rsid w:val="0004088F"/>
    <w:rsid w:val="0004789D"/>
    <w:rsid w:val="000515A6"/>
    <w:rsid w:val="00053E3F"/>
    <w:rsid w:val="00057D29"/>
    <w:rsid w:val="0006761E"/>
    <w:rsid w:val="00087F97"/>
    <w:rsid w:val="00091DD2"/>
    <w:rsid w:val="00093B5A"/>
    <w:rsid w:val="00093EFD"/>
    <w:rsid w:val="000A70F8"/>
    <w:rsid w:val="000B74FB"/>
    <w:rsid w:val="000C6CA5"/>
    <w:rsid w:val="000D4F65"/>
    <w:rsid w:val="000E56A9"/>
    <w:rsid w:val="000F4F55"/>
    <w:rsid w:val="0010093C"/>
    <w:rsid w:val="0010192D"/>
    <w:rsid w:val="00102E89"/>
    <w:rsid w:val="00114FC5"/>
    <w:rsid w:val="00126CC8"/>
    <w:rsid w:val="001710DE"/>
    <w:rsid w:val="00174A04"/>
    <w:rsid w:val="00185FD8"/>
    <w:rsid w:val="001903ED"/>
    <w:rsid w:val="00196372"/>
    <w:rsid w:val="00196AA4"/>
    <w:rsid w:val="00196BFA"/>
    <w:rsid w:val="001A27FA"/>
    <w:rsid w:val="001C0FB4"/>
    <w:rsid w:val="001C1F17"/>
    <w:rsid w:val="001C287D"/>
    <w:rsid w:val="001C3F49"/>
    <w:rsid w:val="001C78E1"/>
    <w:rsid w:val="001E28A8"/>
    <w:rsid w:val="001F010A"/>
    <w:rsid w:val="001F333A"/>
    <w:rsid w:val="001F3999"/>
    <w:rsid w:val="001F69E9"/>
    <w:rsid w:val="001F7BB0"/>
    <w:rsid w:val="00200BAF"/>
    <w:rsid w:val="00200C6E"/>
    <w:rsid w:val="0020307D"/>
    <w:rsid w:val="00204B9B"/>
    <w:rsid w:val="002100A0"/>
    <w:rsid w:val="00214D1E"/>
    <w:rsid w:val="00222E7E"/>
    <w:rsid w:val="00231556"/>
    <w:rsid w:val="00237A70"/>
    <w:rsid w:val="002409EC"/>
    <w:rsid w:val="00240FA6"/>
    <w:rsid w:val="00242859"/>
    <w:rsid w:val="0025170C"/>
    <w:rsid w:val="00252211"/>
    <w:rsid w:val="00256CFE"/>
    <w:rsid w:val="00270FFA"/>
    <w:rsid w:val="002918E2"/>
    <w:rsid w:val="0029297F"/>
    <w:rsid w:val="00293F1B"/>
    <w:rsid w:val="002A250B"/>
    <w:rsid w:val="002A3612"/>
    <w:rsid w:val="002A4738"/>
    <w:rsid w:val="002A6E6F"/>
    <w:rsid w:val="002B0039"/>
    <w:rsid w:val="002B1604"/>
    <w:rsid w:val="002B2B8D"/>
    <w:rsid w:val="002B497B"/>
    <w:rsid w:val="002C5C6F"/>
    <w:rsid w:val="002D4B1E"/>
    <w:rsid w:val="002D6A84"/>
    <w:rsid w:val="002E428A"/>
    <w:rsid w:val="002E544F"/>
    <w:rsid w:val="002E5798"/>
    <w:rsid w:val="002F17B0"/>
    <w:rsid w:val="002F24CB"/>
    <w:rsid w:val="002F37B0"/>
    <w:rsid w:val="003030D2"/>
    <w:rsid w:val="00305FDC"/>
    <w:rsid w:val="003071E6"/>
    <w:rsid w:val="00307E2C"/>
    <w:rsid w:val="00317457"/>
    <w:rsid w:val="0032242B"/>
    <w:rsid w:val="003230A8"/>
    <w:rsid w:val="003251C1"/>
    <w:rsid w:val="00327B5E"/>
    <w:rsid w:val="003357FF"/>
    <w:rsid w:val="00335A0C"/>
    <w:rsid w:val="00344AF2"/>
    <w:rsid w:val="003458DD"/>
    <w:rsid w:val="00356D11"/>
    <w:rsid w:val="00357B39"/>
    <w:rsid w:val="0037613C"/>
    <w:rsid w:val="00393386"/>
    <w:rsid w:val="003A07DE"/>
    <w:rsid w:val="003A528C"/>
    <w:rsid w:val="003B345C"/>
    <w:rsid w:val="003B3A1C"/>
    <w:rsid w:val="003C1369"/>
    <w:rsid w:val="003C1A77"/>
    <w:rsid w:val="003C3E21"/>
    <w:rsid w:val="003D2C09"/>
    <w:rsid w:val="003D32BC"/>
    <w:rsid w:val="003D5F0E"/>
    <w:rsid w:val="003E56A5"/>
    <w:rsid w:val="003F646C"/>
    <w:rsid w:val="003F7F4B"/>
    <w:rsid w:val="00400959"/>
    <w:rsid w:val="004049F6"/>
    <w:rsid w:val="00422454"/>
    <w:rsid w:val="00422B0A"/>
    <w:rsid w:val="00427307"/>
    <w:rsid w:val="00433296"/>
    <w:rsid w:val="00434F29"/>
    <w:rsid w:val="00440F2E"/>
    <w:rsid w:val="004466BF"/>
    <w:rsid w:val="004474B8"/>
    <w:rsid w:val="00450D5B"/>
    <w:rsid w:val="004544D4"/>
    <w:rsid w:val="00457747"/>
    <w:rsid w:val="00462C8E"/>
    <w:rsid w:val="004734A0"/>
    <w:rsid w:val="0047598C"/>
    <w:rsid w:val="00480C89"/>
    <w:rsid w:val="004837DC"/>
    <w:rsid w:val="0049255B"/>
    <w:rsid w:val="004B208D"/>
    <w:rsid w:val="004C1F09"/>
    <w:rsid w:val="004C27AC"/>
    <w:rsid w:val="004C387C"/>
    <w:rsid w:val="004D22E5"/>
    <w:rsid w:val="004D7893"/>
    <w:rsid w:val="004E2ECE"/>
    <w:rsid w:val="004F074B"/>
    <w:rsid w:val="00503F24"/>
    <w:rsid w:val="005063EF"/>
    <w:rsid w:val="005065B1"/>
    <w:rsid w:val="00511177"/>
    <w:rsid w:val="00512CB1"/>
    <w:rsid w:val="00513892"/>
    <w:rsid w:val="00513DBE"/>
    <w:rsid w:val="005158C4"/>
    <w:rsid w:val="00524705"/>
    <w:rsid w:val="0053281A"/>
    <w:rsid w:val="0053406E"/>
    <w:rsid w:val="00535CEF"/>
    <w:rsid w:val="00541F6A"/>
    <w:rsid w:val="00546829"/>
    <w:rsid w:val="00551F7A"/>
    <w:rsid w:val="00552713"/>
    <w:rsid w:val="005570A5"/>
    <w:rsid w:val="005771BB"/>
    <w:rsid w:val="00584C70"/>
    <w:rsid w:val="00587E0E"/>
    <w:rsid w:val="0059622D"/>
    <w:rsid w:val="005A0E44"/>
    <w:rsid w:val="005A358D"/>
    <w:rsid w:val="005A6AE9"/>
    <w:rsid w:val="005A7666"/>
    <w:rsid w:val="005A7DEE"/>
    <w:rsid w:val="005C3751"/>
    <w:rsid w:val="005D2093"/>
    <w:rsid w:val="005D4C3F"/>
    <w:rsid w:val="005D4CF4"/>
    <w:rsid w:val="005E03C5"/>
    <w:rsid w:val="005E11F9"/>
    <w:rsid w:val="005E11FD"/>
    <w:rsid w:val="005E424A"/>
    <w:rsid w:val="005E447F"/>
    <w:rsid w:val="005E7D94"/>
    <w:rsid w:val="005F0282"/>
    <w:rsid w:val="005F279E"/>
    <w:rsid w:val="005F29BB"/>
    <w:rsid w:val="0060013C"/>
    <w:rsid w:val="00605504"/>
    <w:rsid w:val="00623B79"/>
    <w:rsid w:val="00626630"/>
    <w:rsid w:val="00631A2B"/>
    <w:rsid w:val="00632D5D"/>
    <w:rsid w:val="006413DC"/>
    <w:rsid w:val="006465D5"/>
    <w:rsid w:val="0064665B"/>
    <w:rsid w:val="006539D0"/>
    <w:rsid w:val="00654EE5"/>
    <w:rsid w:val="0065686B"/>
    <w:rsid w:val="00660A0E"/>
    <w:rsid w:val="00665E36"/>
    <w:rsid w:val="006753EF"/>
    <w:rsid w:val="00676E6B"/>
    <w:rsid w:val="00682E02"/>
    <w:rsid w:val="00691FDF"/>
    <w:rsid w:val="006A2C06"/>
    <w:rsid w:val="006A30D8"/>
    <w:rsid w:val="006A32B0"/>
    <w:rsid w:val="006A4AEA"/>
    <w:rsid w:val="006C19F9"/>
    <w:rsid w:val="006C25C1"/>
    <w:rsid w:val="006C3E04"/>
    <w:rsid w:val="006C474C"/>
    <w:rsid w:val="006D342B"/>
    <w:rsid w:val="006D38DD"/>
    <w:rsid w:val="006E286D"/>
    <w:rsid w:val="006E5070"/>
    <w:rsid w:val="006E7F1B"/>
    <w:rsid w:val="00705357"/>
    <w:rsid w:val="00707425"/>
    <w:rsid w:val="007109C9"/>
    <w:rsid w:val="00710D69"/>
    <w:rsid w:val="00711C95"/>
    <w:rsid w:val="00713E1D"/>
    <w:rsid w:val="007170D9"/>
    <w:rsid w:val="00717588"/>
    <w:rsid w:val="007224D8"/>
    <w:rsid w:val="00730C68"/>
    <w:rsid w:val="00742BF1"/>
    <w:rsid w:val="0074589C"/>
    <w:rsid w:val="007471E2"/>
    <w:rsid w:val="00753855"/>
    <w:rsid w:val="007609F9"/>
    <w:rsid w:val="00762CA8"/>
    <w:rsid w:val="00766928"/>
    <w:rsid w:val="007735CE"/>
    <w:rsid w:val="007747CB"/>
    <w:rsid w:val="00774C2E"/>
    <w:rsid w:val="007756A8"/>
    <w:rsid w:val="00776D40"/>
    <w:rsid w:val="00781CA2"/>
    <w:rsid w:val="0078422E"/>
    <w:rsid w:val="007945AE"/>
    <w:rsid w:val="007A1B0E"/>
    <w:rsid w:val="007A33B2"/>
    <w:rsid w:val="007A6976"/>
    <w:rsid w:val="007A6C83"/>
    <w:rsid w:val="007C23E5"/>
    <w:rsid w:val="007C29AD"/>
    <w:rsid w:val="007E4063"/>
    <w:rsid w:val="007E4BF9"/>
    <w:rsid w:val="007F3D66"/>
    <w:rsid w:val="007F4176"/>
    <w:rsid w:val="0080196B"/>
    <w:rsid w:val="00802F5F"/>
    <w:rsid w:val="008035E9"/>
    <w:rsid w:val="00804E11"/>
    <w:rsid w:val="008057E8"/>
    <w:rsid w:val="00807D97"/>
    <w:rsid w:val="0081011B"/>
    <w:rsid w:val="008231A9"/>
    <w:rsid w:val="00823A5A"/>
    <w:rsid w:val="0082736E"/>
    <w:rsid w:val="00831F22"/>
    <w:rsid w:val="008333D5"/>
    <w:rsid w:val="00834692"/>
    <w:rsid w:val="00834D66"/>
    <w:rsid w:val="008448BD"/>
    <w:rsid w:val="008460EE"/>
    <w:rsid w:val="008519DF"/>
    <w:rsid w:val="00853D59"/>
    <w:rsid w:val="00855167"/>
    <w:rsid w:val="00857560"/>
    <w:rsid w:val="00857C54"/>
    <w:rsid w:val="00860789"/>
    <w:rsid w:val="00864D88"/>
    <w:rsid w:val="00872F7F"/>
    <w:rsid w:val="00880C95"/>
    <w:rsid w:val="00884EF7"/>
    <w:rsid w:val="00885112"/>
    <w:rsid w:val="00887E62"/>
    <w:rsid w:val="0089500F"/>
    <w:rsid w:val="008B36F6"/>
    <w:rsid w:val="008B6789"/>
    <w:rsid w:val="008C329D"/>
    <w:rsid w:val="008D5957"/>
    <w:rsid w:val="008D7C16"/>
    <w:rsid w:val="008E1BE6"/>
    <w:rsid w:val="008E3E10"/>
    <w:rsid w:val="008E57AB"/>
    <w:rsid w:val="008E631B"/>
    <w:rsid w:val="008E654A"/>
    <w:rsid w:val="008F2A91"/>
    <w:rsid w:val="0090395E"/>
    <w:rsid w:val="00907071"/>
    <w:rsid w:val="00913F74"/>
    <w:rsid w:val="00915DD9"/>
    <w:rsid w:val="009160A6"/>
    <w:rsid w:val="0091765D"/>
    <w:rsid w:val="0092488B"/>
    <w:rsid w:val="00932244"/>
    <w:rsid w:val="00932553"/>
    <w:rsid w:val="009330A0"/>
    <w:rsid w:val="00940C03"/>
    <w:rsid w:val="00945783"/>
    <w:rsid w:val="0094604A"/>
    <w:rsid w:val="00953773"/>
    <w:rsid w:val="0095699F"/>
    <w:rsid w:val="00962580"/>
    <w:rsid w:val="009644BB"/>
    <w:rsid w:val="00964BD8"/>
    <w:rsid w:val="009677F1"/>
    <w:rsid w:val="00967B55"/>
    <w:rsid w:val="00981428"/>
    <w:rsid w:val="009845B7"/>
    <w:rsid w:val="00993BED"/>
    <w:rsid w:val="00997463"/>
    <w:rsid w:val="009A002C"/>
    <w:rsid w:val="009A54C8"/>
    <w:rsid w:val="009A7512"/>
    <w:rsid w:val="009A7F04"/>
    <w:rsid w:val="009D516E"/>
    <w:rsid w:val="009D5252"/>
    <w:rsid w:val="009E1F16"/>
    <w:rsid w:val="009E3C23"/>
    <w:rsid w:val="009E3F36"/>
    <w:rsid w:val="009E7B33"/>
    <w:rsid w:val="009E7D37"/>
    <w:rsid w:val="009F0641"/>
    <w:rsid w:val="009F440F"/>
    <w:rsid w:val="00A01897"/>
    <w:rsid w:val="00A05E9C"/>
    <w:rsid w:val="00A1336C"/>
    <w:rsid w:val="00A30837"/>
    <w:rsid w:val="00A422FB"/>
    <w:rsid w:val="00A471FC"/>
    <w:rsid w:val="00A47F9B"/>
    <w:rsid w:val="00A55C1E"/>
    <w:rsid w:val="00A6352A"/>
    <w:rsid w:val="00A65199"/>
    <w:rsid w:val="00A7304F"/>
    <w:rsid w:val="00A74D01"/>
    <w:rsid w:val="00A75457"/>
    <w:rsid w:val="00A76E58"/>
    <w:rsid w:val="00A81BE3"/>
    <w:rsid w:val="00A858F6"/>
    <w:rsid w:val="00A86664"/>
    <w:rsid w:val="00A86F07"/>
    <w:rsid w:val="00AA0182"/>
    <w:rsid w:val="00AB3E57"/>
    <w:rsid w:val="00AC074C"/>
    <w:rsid w:val="00AC0FC0"/>
    <w:rsid w:val="00AD596F"/>
    <w:rsid w:val="00AE1E25"/>
    <w:rsid w:val="00AE35BA"/>
    <w:rsid w:val="00AE65B2"/>
    <w:rsid w:val="00AF2DAB"/>
    <w:rsid w:val="00B068BD"/>
    <w:rsid w:val="00B11217"/>
    <w:rsid w:val="00B121ED"/>
    <w:rsid w:val="00B2342D"/>
    <w:rsid w:val="00B25751"/>
    <w:rsid w:val="00B30F05"/>
    <w:rsid w:val="00B3791F"/>
    <w:rsid w:val="00B42762"/>
    <w:rsid w:val="00B53CB6"/>
    <w:rsid w:val="00B56670"/>
    <w:rsid w:val="00B62469"/>
    <w:rsid w:val="00B67A8D"/>
    <w:rsid w:val="00B74B61"/>
    <w:rsid w:val="00B74DD2"/>
    <w:rsid w:val="00B754BE"/>
    <w:rsid w:val="00B77057"/>
    <w:rsid w:val="00B77D04"/>
    <w:rsid w:val="00B809A9"/>
    <w:rsid w:val="00B819D6"/>
    <w:rsid w:val="00B87DE4"/>
    <w:rsid w:val="00B91D64"/>
    <w:rsid w:val="00B9753D"/>
    <w:rsid w:val="00BA21E0"/>
    <w:rsid w:val="00BA55D3"/>
    <w:rsid w:val="00BA79C7"/>
    <w:rsid w:val="00BB23A2"/>
    <w:rsid w:val="00BB23FA"/>
    <w:rsid w:val="00BB4DA8"/>
    <w:rsid w:val="00BB56FF"/>
    <w:rsid w:val="00BC09D9"/>
    <w:rsid w:val="00BC550E"/>
    <w:rsid w:val="00BC5760"/>
    <w:rsid w:val="00BD1C0B"/>
    <w:rsid w:val="00BD3863"/>
    <w:rsid w:val="00BD46D4"/>
    <w:rsid w:val="00BE7530"/>
    <w:rsid w:val="00BF62AF"/>
    <w:rsid w:val="00C01EC5"/>
    <w:rsid w:val="00C074E2"/>
    <w:rsid w:val="00C109B0"/>
    <w:rsid w:val="00C14A05"/>
    <w:rsid w:val="00C15D3B"/>
    <w:rsid w:val="00C20CCC"/>
    <w:rsid w:val="00C21A85"/>
    <w:rsid w:val="00C25E6E"/>
    <w:rsid w:val="00C342AD"/>
    <w:rsid w:val="00C40F4C"/>
    <w:rsid w:val="00C41BFF"/>
    <w:rsid w:val="00C5034B"/>
    <w:rsid w:val="00C5073A"/>
    <w:rsid w:val="00C61BC7"/>
    <w:rsid w:val="00C626B1"/>
    <w:rsid w:val="00C73C05"/>
    <w:rsid w:val="00C77302"/>
    <w:rsid w:val="00C82B6E"/>
    <w:rsid w:val="00C83EB8"/>
    <w:rsid w:val="00C93F4F"/>
    <w:rsid w:val="00CA4E52"/>
    <w:rsid w:val="00CA4E8F"/>
    <w:rsid w:val="00CB51A3"/>
    <w:rsid w:val="00CB6DF9"/>
    <w:rsid w:val="00CC65BC"/>
    <w:rsid w:val="00CD4C9D"/>
    <w:rsid w:val="00CF13D6"/>
    <w:rsid w:val="00D031C3"/>
    <w:rsid w:val="00D048B5"/>
    <w:rsid w:val="00D0537C"/>
    <w:rsid w:val="00D07134"/>
    <w:rsid w:val="00D11EA8"/>
    <w:rsid w:val="00D11F8E"/>
    <w:rsid w:val="00D2726E"/>
    <w:rsid w:val="00D300D1"/>
    <w:rsid w:val="00D31B48"/>
    <w:rsid w:val="00D34D9D"/>
    <w:rsid w:val="00D54E33"/>
    <w:rsid w:val="00D55685"/>
    <w:rsid w:val="00D647B3"/>
    <w:rsid w:val="00D66565"/>
    <w:rsid w:val="00D67D77"/>
    <w:rsid w:val="00D8465D"/>
    <w:rsid w:val="00D863B7"/>
    <w:rsid w:val="00D91DAC"/>
    <w:rsid w:val="00D92778"/>
    <w:rsid w:val="00D9512F"/>
    <w:rsid w:val="00DB00D2"/>
    <w:rsid w:val="00DB2190"/>
    <w:rsid w:val="00DB3F07"/>
    <w:rsid w:val="00DB645F"/>
    <w:rsid w:val="00DC4E28"/>
    <w:rsid w:val="00DC6796"/>
    <w:rsid w:val="00DC7136"/>
    <w:rsid w:val="00DD36A4"/>
    <w:rsid w:val="00DD73C6"/>
    <w:rsid w:val="00DE011F"/>
    <w:rsid w:val="00DE2242"/>
    <w:rsid w:val="00DE3084"/>
    <w:rsid w:val="00DE4536"/>
    <w:rsid w:val="00DE460B"/>
    <w:rsid w:val="00DE76F2"/>
    <w:rsid w:val="00DF303B"/>
    <w:rsid w:val="00DF3B03"/>
    <w:rsid w:val="00DF79A1"/>
    <w:rsid w:val="00E019BC"/>
    <w:rsid w:val="00E042B4"/>
    <w:rsid w:val="00E0624F"/>
    <w:rsid w:val="00E128B3"/>
    <w:rsid w:val="00E15E50"/>
    <w:rsid w:val="00E21D8E"/>
    <w:rsid w:val="00E3212E"/>
    <w:rsid w:val="00E33191"/>
    <w:rsid w:val="00E44D26"/>
    <w:rsid w:val="00E45761"/>
    <w:rsid w:val="00E46961"/>
    <w:rsid w:val="00E46EC2"/>
    <w:rsid w:val="00E505D6"/>
    <w:rsid w:val="00E61174"/>
    <w:rsid w:val="00E62BC6"/>
    <w:rsid w:val="00E67170"/>
    <w:rsid w:val="00E67243"/>
    <w:rsid w:val="00E70C8C"/>
    <w:rsid w:val="00E752DB"/>
    <w:rsid w:val="00E76821"/>
    <w:rsid w:val="00E77CC6"/>
    <w:rsid w:val="00E8390C"/>
    <w:rsid w:val="00E90EA5"/>
    <w:rsid w:val="00E97267"/>
    <w:rsid w:val="00EA1384"/>
    <w:rsid w:val="00EA2DBE"/>
    <w:rsid w:val="00EB1A1A"/>
    <w:rsid w:val="00EB6FC0"/>
    <w:rsid w:val="00EB74DA"/>
    <w:rsid w:val="00EC6D6C"/>
    <w:rsid w:val="00ED1235"/>
    <w:rsid w:val="00ED513F"/>
    <w:rsid w:val="00ED6B10"/>
    <w:rsid w:val="00EF6B01"/>
    <w:rsid w:val="00F02844"/>
    <w:rsid w:val="00F073E9"/>
    <w:rsid w:val="00F11C68"/>
    <w:rsid w:val="00F13228"/>
    <w:rsid w:val="00F13859"/>
    <w:rsid w:val="00F1552E"/>
    <w:rsid w:val="00F15C20"/>
    <w:rsid w:val="00F2024D"/>
    <w:rsid w:val="00F3391C"/>
    <w:rsid w:val="00F342DC"/>
    <w:rsid w:val="00F34FD9"/>
    <w:rsid w:val="00F35821"/>
    <w:rsid w:val="00F373CD"/>
    <w:rsid w:val="00F37506"/>
    <w:rsid w:val="00F44DE3"/>
    <w:rsid w:val="00F465CB"/>
    <w:rsid w:val="00F46B9B"/>
    <w:rsid w:val="00F47EBA"/>
    <w:rsid w:val="00F5049C"/>
    <w:rsid w:val="00F52675"/>
    <w:rsid w:val="00F52B13"/>
    <w:rsid w:val="00F53D05"/>
    <w:rsid w:val="00F55F67"/>
    <w:rsid w:val="00F56105"/>
    <w:rsid w:val="00F6066D"/>
    <w:rsid w:val="00F60A44"/>
    <w:rsid w:val="00F639C5"/>
    <w:rsid w:val="00F711FE"/>
    <w:rsid w:val="00F748A1"/>
    <w:rsid w:val="00F768EF"/>
    <w:rsid w:val="00F84E34"/>
    <w:rsid w:val="00F900D9"/>
    <w:rsid w:val="00F90530"/>
    <w:rsid w:val="00F95212"/>
    <w:rsid w:val="00FA31FE"/>
    <w:rsid w:val="00FA537C"/>
    <w:rsid w:val="00FA6876"/>
    <w:rsid w:val="00FA73DF"/>
    <w:rsid w:val="00FB4C93"/>
    <w:rsid w:val="00FB59ED"/>
    <w:rsid w:val="00FC124A"/>
    <w:rsid w:val="00FC77F5"/>
    <w:rsid w:val="00FD1C98"/>
    <w:rsid w:val="00FD3CBE"/>
    <w:rsid w:val="00FD706D"/>
    <w:rsid w:val="00FE618E"/>
    <w:rsid w:val="00FE7537"/>
    <w:rsid w:val="00FF46C6"/>
    <w:rsid w:val="00FF6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384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uiPriority w:val="99"/>
    <w:rsid w:val="00114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0">
    <w:name w:val="c10"/>
    <w:basedOn w:val="DefaultParagraphFont"/>
    <w:uiPriority w:val="99"/>
    <w:rsid w:val="00114FC5"/>
  </w:style>
  <w:style w:type="character" w:customStyle="1" w:styleId="c1">
    <w:name w:val="c1"/>
    <w:basedOn w:val="DefaultParagraphFont"/>
    <w:uiPriority w:val="99"/>
    <w:rsid w:val="00114FC5"/>
  </w:style>
  <w:style w:type="paragraph" w:styleId="List">
    <w:name w:val="List"/>
    <w:basedOn w:val="Normal"/>
    <w:uiPriority w:val="99"/>
    <w:semiHidden/>
    <w:rsid w:val="00C626B1"/>
    <w:pPr>
      <w:ind w:left="283" w:hanging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169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64</TotalTime>
  <Pages>2</Pages>
  <Words>465</Words>
  <Characters>2655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User</cp:lastModifiedBy>
  <cp:revision>10</cp:revision>
  <cp:lastPrinted>2014-08-27T04:42:00Z</cp:lastPrinted>
  <dcterms:created xsi:type="dcterms:W3CDTF">2014-08-26T12:58:00Z</dcterms:created>
  <dcterms:modified xsi:type="dcterms:W3CDTF">2014-08-28T09:49:00Z</dcterms:modified>
</cp:coreProperties>
</file>